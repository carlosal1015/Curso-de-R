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Default="00C6554A" w:rsidP="00C6554A">
      <w:pPr>
        <w:pStyle w:val="Foto"/>
        <w:rPr>
          <w:u w:val="single"/>
        </w:rPr>
      </w:pPr>
    </w:p>
    <w:p w:rsidR="002828A3" w:rsidRPr="004B4B61" w:rsidRDefault="002828A3" w:rsidP="00C6554A">
      <w:pPr>
        <w:pStyle w:val="Foto"/>
        <w:rPr>
          <w:u w:val="single"/>
        </w:rPr>
      </w:pPr>
    </w:p>
    <w:p w:rsidR="002828A3" w:rsidRPr="00914741" w:rsidRDefault="001C1AEA" w:rsidP="002828A3">
      <w:pPr>
        <w:pStyle w:val="Ttulo"/>
      </w:pPr>
      <w:r>
        <w:t>Examen final</w:t>
      </w:r>
    </w:p>
    <w:p w:rsidR="002828A3" w:rsidRDefault="002828A3" w:rsidP="00C6554A">
      <w:pPr>
        <w:pStyle w:val="Informacindecontacto"/>
      </w:pPr>
    </w:p>
    <w:p w:rsidR="002828A3" w:rsidRDefault="002828A3" w:rsidP="002828A3">
      <w:pPr>
        <w:pStyle w:val="Informacindecontacto"/>
        <w:jc w:val="left"/>
      </w:pPr>
      <w:r>
        <w:t>Nombres y apellidos:</w:t>
      </w:r>
    </w:p>
    <w:p w:rsidR="002828A3" w:rsidRDefault="001F288E" w:rsidP="002828A3">
      <w:pPr>
        <w:pStyle w:val="Informacindecontacto"/>
        <w:jc w:val="left"/>
      </w:pPr>
      <w:r>
        <w:t xml:space="preserve">Carlos Alonso </w:t>
      </w:r>
      <w:proofErr w:type="spellStart"/>
      <w:r>
        <w:t>Aznarán</w:t>
      </w:r>
      <w:proofErr w:type="spellEnd"/>
      <w:r>
        <w:t xml:space="preserve"> Laos</w:t>
      </w:r>
    </w:p>
    <w:p w:rsidR="002828A3" w:rsidRDefault="002828A3" w:rsidP="002828A3">
      <w:pPr>
        <w:pStyle w:val="Informacindecontacto"/>
        <w:jc w:val="left"/>
        <w:rPr>
          <w:lang w:bidi="es-ES"/>
        </w:rPr>
      </w:pPr>
    </w:p>
    <w:p w:rsidR="002828A3" w:rsidRDefault="002828A3" w:rsidP="002828A3">
      <w:pPr>
        <w:pStyle w:val="Informacindecontacto"/>
        <w:jc w:val="left"/>
        <w:rPr>
          <w:lang w:bidi="es-ES"/>
        </w:rPr>
      </w:pPr>
      <w:r>
        <w:rPr>
          <w:lang w:bidi="es-ES"/>
        </w:rPr>
        <w:t>Curso:</w:t>
      </w:r>
    </w:p>
    <w:p w:rsidR="002828A3" w:rsidRDefault="001F288E" w:rsidP="002828A3">
      <w:pPr>
        <w:pStyle w:val="Informacindecontacto"/>
        <w:jc w:val="left"/>
        <w:rPr>
          <w:lang w:bidi="es-ES"/>
        </w:rPr>
      </w:pPr>
      <w:r>
        <w:t>Curso Taller Software R</w:t>
      </w:r>
    </w:p>
    <w:p w:rsidR="002828A3" w:rsidRDefault="002828A3" w:rsidP="002828A3">
      <w:pPr>
        <w:pStyle w:val="Informacindecontacto"/>
        <w:jc w:val="left"/>
      </w:pPr>
    </w:p>
    <w:p w:rsidR="002828A3" w:rsidRDefault="00152168" w:rsidP="002828A3">
      <w:pPr>
        <w:pStyle w:val="Informacindecontacto"/>
        <w:jc w:val="left"/>
      </w:pPr>
      <w:sdt>
        <w:sdtPr>
          <w:alias w:val="Fecha:"/>
          <w:tag w:val="Fecha:"/>
          <w:id w:val="-35980865"/>
          <w:placeholder>
            <w:docPart w:val="7F489034AD66489EB8349DC1A48C6738"/>
          </w:placeholder>
          <w:temporary/>
          <w:showingPlcHdr/>
          <w15:appearance w15:val="hidden"/>
        </w:sdtPr>
        <w:sdtEndPr/>
        <w:sdtContent>
          <w:r w:rsidR="00C6554A" w:rsidRPr="00914741">
            <w:rPr>
              <w:lang w:bidi="es-ES"/>
            </w:rPr>
            <w:t>Fecha</w:t>
          </w:r>
        </w:sdtContent>
      </w:sdt>
      <w:r w:rsidR="002828A3">
        <w:t>:</w:t>
      </w:r>
    </w:p>
    <w:p w:rsidR="00C6554A" w:rsidRPr="00914741" w:rsidRDefault="001C1AEA" w:rsidP="002828A3">
      <w:pPr>
        <w:pStyle w:val="Informacindecontacto"/>
        <w:jc w:val="left"/>
      </w:pPr>
      <w:r>
        <w:t>23/09/2018</w:t>
      </w:r>
      <w:r w:rsidR="00C6554A" w:rsidRPr="00914741">
        <w:rPr>
          <w:lang w:bidi="es-ES"/>
        </w:rPr>
        <w:br w:type="page"/>
      </w:r>
    </w:p>
    <w:p w:rsidR="00C6554A" w:rsidRPr="00914741" w:rsidRDefault="001F288E" w:rsidP="00C6554A">
      <w:pPr>
        <w:pStyle w:val="Ttulo1"/>
      </w:pPr>
      <w:r>
        <w:lastRenderedPageBreak/>
        <w:t>Pregunta 1</w:t>
      </w:r>
    </w:p>
    <w:p w:rsidR="001F288E" w:rsidRDefault="001F288E" w:rsidP="005F2E29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En el desarrollo de un nuevo método para</w:t>
      </w:r>
      <w:r w:rsidR="005F2E29">
        <w:rPr>
          <w:rFonts w:ascii="Arial" w:hAnsi="Arial" w:cs="Arial"/>
          <w:sz w:val="24"/>
          <w:szCs w:val="24"/>
          <w:lang w:val="es-PE"/>
        </w:rPr>
        <w:t xml:space="preserve"> la determinación de niveles de </w:t>
      </w:r>
      <w:r>
        <w:rPr>
          <w:rFonts w:ascii="Arial" w:hAnsi="Arial" w:cs="Arial"/>
          <w:sz w:val="24"/>
          <w:szCs w:val="24"/>
          <w:lang w:val="es-PE"/>
        </w:rPr>
        <w:t>alcohol</w:t>
      </w:r>
      <w:r w:rsidR="005F2E29">
        <w:rPr>
          <w:rFonts w:ascii="Arial" w:hAnsi="Arial" w:cs="Arial"/>
          <w:sz w:val="24"/>
          <w:szCs w:val="24"/>
          <w:lang w:val="es-PE"/>
        </w:rPr>
        <w:t xml:space="preserve"> </w:t>
      </w:r>
      <w:r>
        <w:rPr>
          <w:rFonts w:ascii="Arial" w:hAnsi="Arial" w:cs="Arial"/>
          <w:sz w:val="24"/>
          <w:szCs w:val="24"/>
          <w:lang w:val="es-PE"/>
        </w:rPr>
        <w:t>en la sangre, se analizó una muestra de sangre, con los resultados siguientes:</w:t>
      </w:r>
    </w:p>
    <w:p w:rsidR="001F288E" w:rsidRPr="005F2E29" w:rsidRDefault="001F288E" w:rsidP="005F2E29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  <w:lang w:val="es-PE"/>
        </w:rPr>
      </w:pPr>
      <w:r w:rsidRPr="005F2E29">
        <w:rPr>
          <w:rFonts w:ascii="Arial" w:hAnsi="Arial" w:cs="Arial"/>
          <w:sz w:val="24"/>
          <w:szCs w:val="24"/>
          <w:lang w:val="es-PE"/>
        </w:rPr>
        <w:t>Método nuevo: 64.5, 66.0, 63.9, 65.1 y 64.0 mg/100ml.</w:t>
      </w:r>
    </w:p>
    <w:p w:rsidR="001F288E" w:rsidRPr="005F2E29" w:rsidRDefault="001F288E" w:rsidP="005F2E29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  <w:lang w:val="es-PE"/>
        </w:rPr>
      </w:pPr>
      <w:r w:rsidRPr="005F2E29">
        <w:rPr>
          <w:rFonts w:ascii="Arial" w:hAnsi="Arial" w:cs="Arial"/>
          <w:sz w:val="24"/>
          <w:szCs w:val="24"/>
          <w:lang w:val="es-PE"/>
        </w:rPr>
        <w:t>Método de análisis estándar (aplicado a la misma mu</w:t>
      </w:r>
      <w:r w:rsidR="00DC2A8F" w:rsidRPr="005F2E29">
        <w:rPr>
          <w:rFonts w:ascii="Arial" w:hAnsi="Arial" w:cs="Arial"/>
          <w:sz w:val="24"/>
          <w:szCs w:val="24"/>
          <w:lang w:val="es-PE"/>
        </w:rPr>
        <w:t xml:space="preserve">estra): 66.2, 65.8, 66.3 y 65.6 </w:t>
      </w:r>
      <w:r w:rsidRPr="005F2E29">
        <w:rPr>
          <w:rFonts w:ascii="Arial" w:hAnsi="Arial" w:cs="Arial"/>
          <w:sz w:val="24"/>
          <w:szCs w:val="24"/>
          <w:lang w:val="es-PE"/>
        </w:rPr>
        <w:t>mg/100ml.</w:t>
      </w:r>
    </w:p>
    <w:p w:rsidR="005F2E29" w:rsidRDefault="00DC2A8F" w:rsidP="005F2E29">
      <w:pPr>
        <w:pStyle w:val="Ttulo1"/>
      </w:pPr>
      <w:r>
        <w:t>Solución 2</w:t>
      </w:r>
    </w:p>
    <w:p w:rsidR="005F2E29" w:rsidRDefault="005105C9" w:rsidP="005F2E29">
      <w:r>
        <w:t>Dado que no conocemos la muestra utilizada, pero conocemos las concentraciones de sangre (en mg/100ml), podemos analizar las medias de cada uno de los métodos:</w:t>
      </w:r>
    </w:p>
    <w:p w:rsidR="005F2E29" w:rsidRDefault="005105C9" w:rsidP="005F2E29">
      <w:r>
        <w:t xml:space="preserve">La </w:t>
      </w:r>
      <w:r>
        <w:t>sintaxis</w:t>
      </w:r>
      <w:r>
        <w:t xml:space="preserve"> en R es la siguiente</w:t>
      </w:r>
      <w:r>
        <w:t>:</w:t>
      </w:r>
    </w:p>
    <w:p w:rsidR="005105C9" w:rsidRDefault="005105C9" w:rsidP="005105C9">
      <w:proofErr w:type="spellStart"/>
      <w:r>
        <w:t>newmethod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64.5, 66.0, 63.9, 65.1, 64.0); </w:t>
      </w:r>
      <w:proofErr w:type="spellStart"/>
      <w:r>
        <w:t>newmethod</w:t>
      </w:r>
      <w:proofErr w:type="spellEnd"/>
      <w:r>
        <w:t xml:space="preserve"> # mg/100 ml</w:t>
      </w:r>
    </w:p>
    <w:p w:rsidR="005105C9" w:rsidRDefault="005105C9" w:rsidP="005105C9">
      <w:proofErr w:type="spellStart"/>
      <w:r>
        <w:t>standarmethod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66.2, 65.8, 66.3, 65.6); </w:t>
      </w:r>
      <w:proofErr w:type="spellStart"/>
      <w:r>
        <w:t>standarmethod</w:t>
      </w:r>
      <w:proofErr w:type="spellEnd"/>
      <w:r>
        <w:t xml:space="preserve"> # mg/100 ml</w:t>
      </w:r>
    </w:p>
    <w:p w:rsidR="005105C9" w:rsidRDefault="005105C9" w:rsidP="005105C9">
      <w:r>
        <w:t xml:space="preserve"># </w:t>
      </w:r>
      <w:proofErr w:type="spellStart"/>
      <w:r>
        <w:t>method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newmethod</w:t>
      </w:r>
      <w:proofErr w:type="spellEnd"/>
      <w:r>
        <w:t xml:space="preserve">, </w:t>
      </w:r>
      <w:proofErr w:type="spellStart"/>
      <w:r>
        <w:t>standarmethod</w:t>
      </w:r>
      <w:proofErr w:type="spellEnd"/>
      <w:r>
        <w:t xml:space="preserve">, </w:t>
      </w:r>
      <w:proofErr w:type="spellStart"/>
      <w:r>
        <w:t>stringsAsFactors</w:t>
      </w:r>
      <w:proofErr w:type="spellEnd"/>
      <w:r>
        <w:t xml:space="preserve"> = TRUE)</w:t>
      </w:r>
    </w:p>
    <w:p w:rsidR="00152168" w:rsidRPr="00152168" w:rsidRDefault="00152168" w:rsidP="00152168">
      <w:pPr>
        <w:rPr>
          <w:u w:val="single"/>
        </w:rPr>
      </w:pPr>
      <w:proofErr w:type="spellStart"/>
      <w:r w:rsidRPr="00152168">
        <w:rPr>
          <w:u w:val="single"/>
        </w:rPr>
        <w:t>mean_new</w:t>
      </w:r>
      <w:proofErr w:type="spellEnd"/>
      <w:r w:rsidRPr="00152168">
        <w:rPr>
          <w:u w:val="single"/>
        </w:rPr>
        <w:t xml:space="preserve"> &lt;- mean(</w:t>
      </w:r>
      <w:proofErr w:type="spellStart"/>
      <w:r w:rsidRPr="00152168">
        <w:rPr>
          <w:u w:val="single"/>
        </w:rPr>
        <w:t>newmethod</w:t>
      </w:r>
      <w:proofErr w:type="spellEnd"/>
      <w:r w:rsidRPr="00152168">
        <w:rPr>
          <w:u w:val="single"/>
        </w:rPr>
        <w:t>)</w:t>
      </w:r>
    </w:p>
    <w:p w:rsidR="00152168" w:rsidRPr="00152168" w:rsidRDefault="00152168" w:rsidP="00152168">
      <w:pPr>
        <w:rPr>
          <w:u w:val="single"/>
        </w:rPr>
      </w:pPr>
      <w:proofErr w:type="spellStart"/>
      <w:r w:rsidRPr="00152168">
        <w:rPr>
          <w:u w:val="single"/>
        </w:rPr>
        <w:t>mean_standar</w:t>
      </w:r>
      <w:proofErr w:type="spellEnd"/>
      <w:r w:rsidRPr="00152168">
        <w:rPr>
          <w:u w:val="single"/>
        </w:rPr>
        <w:t xml:space="preserve"> &lt;- mean(</w:t>
      </w:r>
      <w:proofErr w:type="spellStart"/>
      <w:r w:rsidRPr="00152168">
        <w:rPr>
          <w:u w:val="single"/>
        </w:rPr>
        <w:t>standarmethod</w:t>
      </w:r>
      <w:proofErr w:type="spellEnd"/>
      <w:r w:rsidRPr="00152168">
        <w:rPr>
          <w:u w:val="single"/>
        </w:rPr>
        <w:t>)</w:t>
      </w:r>
    </w:p>
    <w:p w:rsidR="00152168" w:rsidRPr="00152168" w:rsidRDefault="00152168" w:rsidP="00152168">
      <w:pPr>
        <w:rPr>
          <w:u w:val="single"/>
        </w:rPr>
      </w:pPr>
      <w:proofErr w:type="spellStart"/>
      <w:r w:rsidRPr="00152168">
        <w:rPr>
          <w:u w:val="single"/>
        </w:rPr>
        <w:t>difference</w:t>
      </w:r>
      <w:proofErr w:type="spellEnd"/>
      <w:r w:rsidRPr="00152168">
        <w:rPr>
          <w:u w:val="single"/>
        </w:rPr>
        <w:t xml:space="preserve"> &lt;- </w:t>
      </w:r>
      <w:proofErr w:type="spellStart"/>
      <w:r w:rsidRPr="00152168">
        <w:rPr>
          <w:u w:val="single"/>
        </w:rPr>
        <w:t>mean_new</w:t>
      </w:r>
      <w:proofErr w:type="spellEnd"/>
      <w:r w:rsidRPr="00152168">
        <w:rPr>
          <w:u w:val="single"/>
        </w:rPr>
        <w:t xml:space="preserve"> - </w:t>
      </w:r>
      <w:proofErr w:type="spellStart"/>
      <w:r w:rsidRPr="00152168">
        <w:rPr>
          <w:u w:val="single"/>
        </w:rPr>
        <w:t>mean_standar</w:t>
      </w:r>
      <w:proofErr w:type="spellEnd"/>
    </w:p>
    <w:p w:rsidR="00152168" w:rsidRPr="00152168" w:rsidRDefault="00152168" w:rsidP="00152168">
      <w:pPr>
        <w:rPr>
          <w:u w:val="single"/>
        </w:rPr>
      </w:pPr>
      <w:r>
        <w:t>La diferencia es de 1.275.</w:t>
      </w:r>
      <w:bookmarkStart w:id="0" w:name="_GoBack"/>
      <w:bookmarkEnd w:id="0"/>
    </w:p>
    <w:p w:rsidR="00C6554A" w:rsidRPr="00914741" w:rsidRDefault="001F288E" w:rsidP="001F288E">
      <w:pPr>
        <w:pStyle w:val="Ttulo1"/>
      </w:pPr>
      <w:r>
        <w:t xml:space="preserve">Pregunta </w:t>
      </w:r>
      <w:r>
        <w:t>2</w:t>
      </w:r>
    </w:p>
    <w:p w:rsidR="001F288E" w:rsidRDefault="001F288E" w:rsidP="001F288E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Evaluar la relación entre el consumo a los 120Km/h (litros/100km) de un vehículo</w:t>
      </w:r>
    </w:p>
    <w:p w:rsidR="001F288E" w:rsidRDefault="001F288E" w:rsidP="001F288E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todo terreno con la cilindrada (capacidad de un motor medida en cm</w:t>
      </w:r>
      <w:r>
        <w:rPr>
          <w:rFonts w:ascii="Arial" w:hAnsi="Arial" w:cs="Arial"/>
          <w:sz w:val="16"/>
          <w:szCs w:val="16"/>
          <w:lang w:val="es-PE"/>
        </w:rPr>
        <w:t>3</w:t>
      </w:r>
      <w:r>
        <w:rPr>
          <w:rFonts w:ascii="Arial" w:hAnsi="Arial" w:cs="Arial"/>
          <w:sz w:val="24"/>
          <w:szCs w:val="24"/>
          <w:lang w:val="es-PE"/>
        </w:rPr>
        <w:t>) que posee,</w:t>
      </w:r>
    </w:p>
    <w:p w:rsidR="001F288E" w:rsidRDefault="001F288E" w:rsidP="001F288E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mediante el ajuste de un modelo de regresión lineal. Utilizar el archivo</w:t>
      </w:r>
    </w:p>
    <w:p w:rsidR="002C74C0" w:rsidRDefault="001F288E" w:rsidP="001F288E">
      <w:pPr>
        <w:rPr>
          <w:rFonts w:ascii="Arial" w:hAnsi="Arial" w:cs="Arial"/>
          <w:sz w:val="24"/>
          <w:szCs w:val="24"/>
          <w:lang w:val="es-PE"/>
        </w:rPr>
      </w:pPr>
      <w:proofErr w:type="spellStart"/>
      <w:r>
        <w:rPr>
          <w:rFonts w:ascii="Arial" w:hAnsi="Arial" w:cs="Arial"/>
          <w:i/>
          <w:iCs/>
          <w:sz w:val="24"/>
          <w:szCs w:val="24"/>
          <w:lang w:val="es-PE"/>
        </w:rPr>
        <w:t>vehiculos.sav</w:t>
      </w:r>
      <w:proofErr w:type="spellEnd"/>
      <w:r>
        <w:rPr>
          <w:rFonts w:ascii="Arial" w:hAnsi="Arial" w:cs="Arial"/>
          <w:sz w:val="24"/>
          <w:szCs w:val="24"/>
          <w:lang w:val="es-PE"/>
        </w:rPr>
        <w:t>.</w:t>
      </w:r>
    </w:p>
    <w:p w:rsidR="001F288E" w:rsidRPr="001F288E" w:rsidRDefault="001F288E" w:rsidP="001F288E">
      <w:pPr>
        <w:pStyle w:val="Prrafodelista"/>
        <w:numPr>
          <w:ilvl w:val="0"/>
          <w:numId w:val="16"/>
        </w:numPr>
      </w:pPr>
      <w:r>
        <w:rPr>
          <w:rFonts w:ascii="Arial" w:hAnsi="Arial" w:cs="Arial"/>
          <w:sz w:val="24"/>
          <w:szCs w:val="24"/>
          <w:lang w:val="es-PE"/>
        </w:rPr>
        <w:t>¿Cuál es el modelo que se utilizará en el análisis de estos datos?</w:t>
      </w:r>
    </w:p>
    <w:p w:rsidR="001F288E" w:rsidRPr="001F288E" w:rsidRDefault="001F288E" w:rsidP="001F288E">
      <w:pPr>
        <w:pStyle w:val="Prrafodelista"/>
        <w:numPr>
          <w:ilvl w:val="0"/>
          <w:numId w:val="16"/>
        </w:numPr>
      </w:pPr>
      <w:r w:rsidRPr="001F288E">
        <w:rPr>
          <w:rFonts w:ascii="Arial" w:hAnsi="Arial" w:cs="Arial"/>
          <w:sz w:val="24"/>
          <w:szCs w:val="24"/>
          <w:lang w:val="es-PE"/>
        </w:rPr>
        <w:t>¿La variable implícita en el modelo es realmente relevante para explicar la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Pr="001F288E">
        <w:rPr>
          <w:rFonts w:ascii="Arial" w:hAnsi="Arial" w:cs="Arial"/>
          <w:sz w:val="24"/>
          <w:szCs w:val="24"/>
          <w:lang w:val="es-PE"/>
        </w:rPr>
        <w:t>variable respuesta y cuál sería el modelo ajustado?</w:t>
      </w:r>
    </w:p>
    <w:p w:rsidR="001F288E" w:rsidRPr="001F288E" w:rsidRDefault="001F288E" w:rsidP="001F288E">
      <w:pPr>
        <w:pStyle w:val="Prrafodelista"/>
        <w:numPr>
          <w:ilvl w:val="0"/>
          <w:numId w:val="16"/>
        </w:numPr>
      </w:pPr>
      <w:r w:rsidRPr="001F288E">
        <w:rPr>
          <w:rFonts w:ascii="Arial" w:hAnsi="Arial" w:cs="Arial"/>
          <w:sz w:val="24"/>
          <w:szCs w:val="24"/>
          <w:lang w:val="es-PE"/>
        </w:rPr>
        <w:t>¿Existe evidencia de que este modelo sirve para explicar la variable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Pr="001F288E">
        <w:rPr>
          <w:rFonts w:ascii="Arial" w:hAnsi="Arial" w:cs="Arial"/>
          <w:sz w:val="24"/>
          <w:szCs w:val="24"/>
          <w:lang w:val="es-PE"/>
        </w:rPr>
        <w:t>respuesta?, ¿Qué porcentaje de la variabilidad explica?</w:t>
      </w:r>
    </w:p>
    <w:p w:rsidR="001F288E" w:rsidRDefault="001F288E" w:rsidP="00131081">
      <w:pPr>
        <w:pStyle w:val="Prrafodelista"/>
        <w:numPr>
          <w:ilvl w:val="0"/>
          <w:numId w:val="16"/>
        </w:numPr>
      </w:pPr>
      <w:r>
        <w:rPr>
          <w:rFonts w:ascii="Arial" w:hAnsi="Arial" w:cs="Arial"/>
          <w:sz w:val="24"/>
          <w:szCs w:val="24"/>
          <w:lang w:val="es-PE"/>
        </w:rPr>
        <w:t>¿Podemos concluir que el ajuste del modelo es estadísticamente válido?</w:t>
      </w:r>
    </w:p>
    <w:p w:rsidR="001F288E" w:rsidRPr="00914741" w:rsidRDefault="001F288E" w:rsidP="001F288E">
      <w:pPr>
        <w:pStyle w:val="Ttulo1"/>
      </w:pPr>
      <w:r>
        <w:lastRenderedPageBreak/>
        <w:t>Solución</w:t>
      </w:r>
      <w:r>
        <w:t xml:space="preserve"> 2</w:t>
      </w:r>
    </w:p>
    <w:p w:rsidR="001F288E" w:rsidRDefault="00174C19" w:rsidP="00174C19">
      <w:pPr>
        <w:pStyle w:val="Prrafodelista"/>
        <w:numPr>
          <w:ilvl w:val="0"/>
          <w:numId w:val="19"/>
        </w:numPr>
      </w:pPr>
      <w:r>
        <w:t xml:space="preserve">El modelo que se empleará es el de </w:t>
      </w:r>
      <w:r>
        <w:rPr>
          <w:i/>
        </w:rPr>
        <w:t>regresión lineal simple</w:t>
      </w:r>
      <w:r w:rsidRPr="00174C19">
        <w:t>.</w:t>
      </w:r>
    </w:p>
    <w:p w:rsidR="00434CF5" w:rsidRDefault="00434CF5" w:rsidP="00434CF5">
      <w:pPr>
        <w:pStyle w:val="Prrafodelista"/>
        <w:numPr>
          <w:ilvl w:val="0"/>
          <w:numId w:val="19"/>
        </w:numPr>
      </w:pPr>
      <w:r>
        <w:t>La variable de respuesta $</w:t>
      </w:r>
      <w:proofErr w:type="spellStart"/>
      <w:r>
        <w:t>y_i</w:t>
      </w:r>
      <w:proofErr w:type="spellEnd"/>
      <w:r>
        <w:t>$ es el consumo medio (a los 120 km/h) y la variable independiente $</w:t>
      </w:r>
      <w:proofErr w:type="spellStart"/>
      <w:r>
        <w:t>x_i</w:t>
      </w:r>
      <w:proofErr w:type="spellEnd"/>
      <w:r>
        <w:t>$ la cilindrada del auto. Ahora mostraremos la nube de dispersión</w:t>
      </w:r>
    </w:p>
    <w:p w:rsidR="00162D81" w:rsidRDefault="00162D81" w:rsidP="00434CF5">
      <w:r>
        <w:t>Luego, se puede observar que podría haber una regresión lineal de la forma</w:t>
      </w:r>
    </w:p>
    <w:p w:rsidR="00131081" w:rsidRDefault="00F26A3E" w:rsidP="00434CF5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equation</w:t>
      </w:r>
      <w:proofErr w:type="spellEnd"/>
      <w:r>
        <w:t>}</w:t>
      </w:r>
      <w:r w:rsidR="00131081">
        <w:t>\</w:t>
      </w:r>
      <w:proofErr w:type="spellStart"/>
      <w:r w:rsidR="00131081">
        <w:t>label</w:t>
      </w:r>
      <w:proofErr w:type="spellEnd"/>
      <w:r w:rsidR="00131081">
        <w:t>{eq:1}</w:t>
      </w:r>
    </w:p>
    <w:p w:rsidR="00162D81" w:rsidRDefault="00162D81" w:rsidP="00434CF5">
      <w:proofErr w:type="spellStart"/>
      <w:r>
        <w:t>y_i</w:t>
      </w:r>
      <w:proofErr w:type="spellEnd"/>
      <w:r>
        <w:t>=\</w:t>
      </w:r>
      <w:proofErr w:type="spellStart"/>
      <w:r>
        <w:t>hat</w:t>
      </w:r>
      <w:proofErr w:type="spellEnd"/>
      <w:r>
        <w:t>{\</w:t>
      </w:r>
      <w:proofErr w:type="spellStart"/>
      <w:r>
        <w:t>alpha</w:t>
      </w:r>
      <w:proofErr w:type="spellEnd"/>
      <w:r>
        <w:t>} + \</w:t>
      </w:r>
      <w:proofErr w:type="spellStart"/>
      <w:r>
        <w:t>hat</w:t>
      </w:r>
      <w:proofErr w:type="spellEnd"/>
      <w:r>
        <w:t>{\beta}</w:t>
      </w:r>
      <w:proofErr w:type="spellStart"/>
      <w:r>
        <w:t>x_i</w:t>
      </w:r>
      <w:proofErr w:type="spellEnd"/>
      <w:r>
        <w:t xml:space="preserve"> + \</w:t>
      </w:r>
      <w:proofErr w:type="spellStart"/>
      <w:r>
        <w:t>epsilon</w:t>
      </w:r>
      <w:proofErr w:type="spellEnd"/>
    </w:p>
    <w:p w:rsidR="00F26A3E" w:rsidRDefault="00F26A3E" w:rsidP="00434CF5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equation</w:t>
      </w:r>
      <w:proofErr w:type="spellEnd"/>
      <w:r>
        <w:t>}</w:t>
      </w:r>
    </w:p>
    <w:p w:rsidR="00F26A3E" w:rsidRDefault="00F26A3E" w:rsidP="00434CF5">
      <w:r>
        <w:t xml:space="preserve">Con </w:t>
      </w:r>
      <w:r w:rsidR="00131081">
        <w:t>los estimadores $\</w:t>
      </w:r>
      <w:proofErr w:type="spellStart"/>
      <w:r w:rsidR="00131081">
        <w:t>hat</w:t>
      </w:r>
      <w:proofErr w:type="spellEnd"/>
      <w:r w:rsidR="00131081">
        <w:t>{\</w:t>
      </w:r>
      <w:proofErr w:type="spellStart"/>
      <w:proofErr w:type="gramStart"/>
      <w:r w:rsidR="00131081">
        <w:t>alpha</w:t>
      </w:r>
      <w:proofErr w:type="spellEnd"/>
      <w:r w:rsidR="00131081">
        <w:t>}$</w:t>
      </w:r>
      <w:proofErr w:type="gramEnd"/>
      <w:r w:rsidR="00131081">
        <w:t xml:space="preserve"> (intercepto o variable independiente de \</w:t>
      </w:r>
      <w:proofErr w:type="spellStart"/>
      <w:r w:rsidR="00131081">
        <w:t>eqref</w:t>
      </w:r>
      <w:proofErr w:type="spellEnd"/>
      <w:r w:rsidR="00131081">
        <w:t xml:space="preserve">{eq:1}),  </w:t>
      </w:r>
      <w:r>
        <w:t>$\</w:t>
      </w:r>
      <w:proofErr w:type="spellStart"/>
      <w:r>
        <w:t>hat</w:t>
      </w:r>
      <w:proofErr w:type="spellEnd"/>
      <w:r>
        <w:t>{\beta}&gt;0$, donde $</w:t>
      </w:r>
      <w:r>
        <w:t>\</w:t>
      </w:r>
      <w:proofErr w:type="spellStart"/>
      <w:r>
        <w:t>epsilon</w:t>
      </w:r>
      <w:proofErr w:type="spellEnd"/>
      <w:r>
        <w:t xml:space="preserve"> $ es el error aleatorio debido a las asunciones del modelo, </w:t>
      </w:r>
      <w:r w:rsidR="00AB1D53">
        <w:t>$</w:t>
      </w:r>
      <w:proofErr w:type="spellStart"/>
      <w:r w:rsidR="00AB1D53">
        <w:t>y_i</w:t>
      </w:r>
      <w:proofErr w:type="spellEnd"/>
      <w:r w:rsidR="00AB1D53">
        <w:t>$ es la posición $i$-</w:t>
      </w:r>
      <w:proofErr w:type="spellStart"/>
      <w:r w:rsidR="00AB1D53">
        <w:t>ésima</w:t>
      </w:r>
      <w:proofErr w:type="spellEnd"/>
      <w:r w:rsidR="00AB1D53">
        <w:t xml:space="preserve"> cuando $i\in\{1,\ldots,</w:t>
      </w:r>
      <w:r w:rsidR="00131081">
        <w:t>110</w:t>
      </w:r>
      <w:r w:rsidR="00AB1D53">
        <w:t>\}$</w:t>
      </w:r>
      <w:r w:rsidR="00131081">
        <w:t xml:space="preserve"> de la variable de respuesta (consumo medio a 120km/h) y $</w:t>
      </w:r>
      <w:proofErr w:type="spellStart"/>
      <w:r w:rsidR="00131081">
        <w:t>x_i</w:t>
      </w:r>
      <w:proofErr w:type="spellEnd"/>
      <w:r w:rsidR="00131081">
        <w:t>$</w:t>
      </w:r>
      <w:r w:rsidR="00AB1D53">
        <w:t>.</w:t>
      </w:r>
    </w:p>
    <w:p w:rsidR="00AB1D53" w:rsidRDefault="00181519" w:rsidP="00434CF5"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023A88B4" wp14:editId="1A9B24AE">
            <wp:simplePos x="0" y="0"/>
            <wp:positionH relativeFrom="column">
              <wp:posOffset>875386</wp:posOffset>
            </wp:positionH>
            <wp:positionV relativeFrom="paragraph">
              <wp:posOffset>47421</wp:posOffset>
            </wp:positionV>
            <wp:extent cx="3496310" cy="3489325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p_ccl_cons1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6A3E" w:rsidRDefault="00F26A3E" w:rsidP="00434CF5"/>
    <w:p w:rsidR="00131081" w:rsidRDefault="00131081" w:rsidP="00434CF5"/>
    <w:p w:rsidR="00131081" w:rsidRDefault="00131081" w:rsidP="00434CF5"/>
    <w:p w:rsidR="00131081" w:rsidRDefault="00131081" w:rsidP="00434CF5"/>
    <w:p w:rsidR="00131081" w:rsidRDefault="00131081" w:rsidP="00434CF5"/>
    <w:p w:rsidR="00131081" w:rsidRDefault="00131081" w:rsidP="00434CF5"/>
    <w:p w:rsidR="00131081" w:rsidRDefault="00131081" w:rsidP="00434CF5"/>
    <w:p w:rsidR="00131081" w:rsidRDefault="00131081" w:rsidP="00434CF5"/>
    <w:p w:rsidR="00131081" w:rsidRDefault="00131081" w:rsidP="00434CF5"/>
    <w:p w:rsidR="00131081" w:rsidRDefault="00131081" w:rsidP="00434CF5"/>
    <w:p w:rsidR="00181519" w:rsidRDefault="00181519" w:rsidP="00434CF5"/>
    <w:p w:rsidR="00131081" w:rsidRDefault="00434CF5" w:rsidP="00434CF5">
      <w:r>
        <w:t xml:space="preserve">La </w:t>
      </w:r>
      <w:proofErr w:type="spellStart"/>
      <w:r>
        <w:t>sintáx</w:t>
      </w:r>
      <w:r w:rsidR="00131081">
        <w:t>is</w:t>
      </w:r>
      <w:proofErr w:type="spellEnd"/>
      <w:r w:rsidR="00131081">
        <w:t xml:space="preserve"> en R es la siguiente:</w:t>
      </w:r>
    </w:p>
    <w:p w:rsidR="00434CF5" w:rsidRPr="00131081" w:rsidRDefault="00434CF5" w:rsidP="00434CF5">
      <w:pPr>
        <w:rPr>
          <w:color w:val="0070C0"/>
        </w:rPr>
      </w:pPr>
      <w:proofErr w:type="spellStart"/>
      <w:r w:rsidRPr="00131081">
        <w:rPr>
          <w:color w:val="0070C0"/>
        </w:rPr>
        <w:t>setwd</w:t>
      </w:r>
      <w:proofErr w:type="spellEnd"/>
      <w:r w:rsidRPr="00131081">
        <w:rPr>
          <w:color w:val="0070C0"/>
        </w:rPr>
        <w:t>("D:/Clase_de_R_8")</w:t>
      </w:r>
    </w:p>
    <w:p w:rsidR="00434CF5" w:rsidRPr="00131081" w:rsidRDefault="00434CF5" w:rsidP="00434CF5">
      <w:pPr>
        <w:rPr>
          <w:color w:val="0070C0"/>
        </w:rPr>
      </w:pPr>
      <w:proofErr w:type="spellStart"/>
      <w:r w:rsidRPr="00131081">
        <w:rPr>
          <w:color w:val="0070C0"/>
        </w:rPr>
        <w:t>library</w:t>
      </w:r>
      <w:proofErr w:type="spellEnd"/>
      <w:r w:rsidRPr="00131081">
        <w:rPr>
          <w:color w:val="0070C0"/>
        </w:rPr>
        <w:t>(</w:t>
      </w:r>
      <w:proofErr w:type="spellStart"/>
      <w:r w:rsidRPr="00131081">
        <w:rPr>
          <w:color w:val="0070C0"/>
        </w:rPr>
        <w:t>foreign</w:t>
      </w:r>
      <w:proofErr w:type="spellEnd"/>
      <w:r w:rsidRPr="00131081">
        <w:rPr>
          <w:color w:val="0070C0"/>
        </w:rPr>
        <w:t>)</w:t>
      </w:r>
    </w:p>
    <w:p w:rsidR="00434CF5" w:rsidRPr="00131081" w:rsidRDefault="00434CF5" w:rsidP="00434CF5">
      <w:pPr>
        <w:rPr>
          <w:color w:val="0070C0"/>
        </w:rPr>
      </w:pPr>
      <w:proofErr w:type="spellStart"/>
      <w:r w:rsidRPr="00131081">
        <w:rPr>
          <w:color w:val="0070C0"/>
        </w:rPr>
        <w:t>vehiculos</w:t>
      </w:r>
      <w:proofErr w:type="spellEnd"/>
      <w:r w:rsidRPr="00131081">
        <w:rPr>
          <w:color w:val="0070C0"/>
        </w:rPr>
        <w:t xml:space="preserve"> &lt;-</w:t>
      </w:r>
      <w:proofErr w:type="spellStart"/>
      <w:proofErr w:type="gramStart"/>
      <w:r w:rsidRPr="00131081">
        <w:rPr>
          <w:color w:val="0070C0"/>
        </w:rPr>
        <w:t>read.spss</w:t>
      </w:r>
      <w:proofErr w:type="spellEnd"/>
      <w:proofErr w:type="gramEnd"/>
      <w:r w:rsidRPr="00131081">
        <w:rPr>
          <w:color w:val="0070C0"/>
        </w:rPr>
        <w:t>(file="</w:t>
      </w:r>
      <w:proofErr w:type="spellStart"/>
      <w:r w:rsidRPr="00131081">
        <w:rPr>
          <w:color w:val="0070C0"/>
        </w:rPr>
        <w:t>vehiculos.sav</w:t>
      </w:r>
      <w:proofErr w:type="spellEnd"/>
      <w:r w:rsidRPr="00131081">
        <w:rPr>
          <w:color w:val="0070C0"/>
        </w:rPr>
        <w:t xml:space="preserve">", </w:t>
      </w:r>
      <w:proofErr w:type="spellStart"/>
      <w:r w:rsidRPr="00131081">
        <w:rPr>
          <w:color w:val="0070C0"/>
        </w:rPr>
        <w:t>to.data.frame</w:t>
      </w:r>
      <w:proofErr w:type="spellEnd"/>
      <w:r w:rsidRPr="00131081">
        <w:rPr>
          <w:color w:val="0070C0"/>
        </w:rPr>
        <w:t>=TRUE)</w:t>
      </w:r>
    </w:p>
    <w:p w:rsidR="00434CF5" w:rsidRPr="00131081" w:rsidRDefault="00434CF5" w:rsidP="00434CF5">
      <w:pPr>
        <w:rPr>
          <w:color w:val="0070C0"/>
        </w:rPr>
      </w:pPr>
      <w:proofErr w:type="spellStart"/>
      <w:r w:rsidRPr="00131081">
        <w:rPr>
          <w:color w:val="0070C0"/>
        </w:rPr>
        <w:t>fix</w:t>
      </w:r>
      <w:proofErr w:type="spellEnd"/>
      <w:r w:rsidRPr="00131081">
        <w:rPr>
          <w:color w:val="0070C0"/>
        </w:rPr>
        <w:t>(</w:t>
      </w:r>
      <w:proofErr w:type="spellStart"/>
      <w:r w:rsidRPr="00131081">
        <w:rPr>
          <w:color w:val="0070C0"/>
        </w:rPr>
        <w:t>vehiculos</w:t>
      </w:r>
      <w:proofErr w:type="spellEnd"/>
      <w:r w:rsidRPr="00131081">
        <w:rPr>
          <w:color w:val="0070C0"/>
        </w:rPr>
        <w:t>)</w:t>
      </w:r>
    </w:p>
    <w:p w:rsidR="00434CF5" w:rsidRPr="00131081" w:rsidRDefault="00434CF5" w:rsidP="00434CF5">
      <w:pPr>
        <w:rPr>
          <w:color w:val="0070C0"/>
        </w:rPr>
      </w:pPr>
      <w:proofErr w:type="spellStart"/>
      <w:r w:rsidRPr="00131081">
        <w:rPr>
          <w:color w:val="0070C0"/>
        </w:rPr>
        <w:lastRenderedPageBreak/>
        <w:t>attach</w:t>
      </w:r>
      <w:proofErr w:type="spellEnd"/>
      <w:r w:rsidRPr="00131081">
        <w:rPr>
          <w:color w:val="0070C0"/>
        </w:rPr>
        <w:t>(</w:t>
      </w:r>
      <w:proofErr w:type="spellStart"/>
      <w:r w:rsidRPr="00131081">
        <w:rPr>
          <w:color w:val="0070C0"/>
        </w:rPr>
        <w:t>vehiculos</w:t>
      </w:r>
      <w:proofErr w:type="spellEnd"/>
      <w:r w:rsidRPr="00131081">
        <w:rPr>
          <w:color w:val="0070C0"/>
        </w:rPr>
        <w:t>)</w:t>
      </w:r>
    </w:p>
    <w:p w:rsidR="00434CF5" w:rsidRPr="00131081" w:rsidRDefault="00434CF5" w:rsidP="00434CF5">
      <w:pPr>
        <w:rPr>
          <w:color w:val="0070C0"/>
        </w:rPr>
      </w:pPr>
      <w:r w:rsidRPr="00131081">
        <w:rPr>
          <w:color w:val="0070C0"/>
        </w:rPr>
        <w:t xml:space="preserve"># Análisis </w:t>
      </w:r>
      <w:proofErr w:type="spellStart"/>
      <w:r w:rsidRPr="00131081">
        <w:rPr>
          <w:color w:val="0070C0"/>
        </w:rPr>
        <w:t>univariado</w:t>
      </w:r>
      <w:proofErr w:type="spellEnd"/>
    </w:p>
    <w:p w:rsidR="00434CF5" w:rsidRPr="00131081" w:rsidRDefault="00434CF5" w:rsidP="00434CF5">
      <w:pPr>
        <w:rPr>
          <w:color w:val="0070C0"/>
        </w:rPr>
      </w:pPr>
      <w:proofErr w:type="spellStart"/>
      <w:r w:rsidRPr="00131081">
        <w:rPr>
          <w:color w:val="0070C0"/>
        </w:rPr>
        <w:t>summary</w:t>
      </w:r>
      <w:proofErr w:type="spellEnd"/>
      <w:r w:rsidRPr="00131081">
        <w:rPr>
          <w:color w:val="0070C0"/>
        </w:rPr>
        <w:t>(</w:t>
      </w:r>
      <w:proofErr w:type="spellStart"/>
      <w:r w:rsidRPr="00131081">
        <w:rPr>
          <w:color w:val="0070C0"/>
        </w:rPr>
        <w:t>vehiculos</w:t>
      </w:r>
      <w:proofErr w:type="spellEnd"/>
      <w:r w:rsidRPr="00131081">
        <w:rPr>
          <w:color w:val="0070C0"/>
        </w:rPr>
        <w:t>)</w:t>
      </w:r>
    </w:p>
    <w:p w:rsidR="00434CF5" w:rsidRPr="00131081" w:rsidRDefault="00434CF5" w:rsidP="00434CF5">
      <w:pPr>
        <w:rPr>
          <w:color w:val="0070C0"/>
        </w:rPr>
      </w:pPr>
      <w:r w:rsidRPr="00131081">
        <w:rPr>
          <w:color w:val="0070C0"/>
        </w:rPr>
        <w:t># Correlación, prueba de independencia y diagrama de dispersión</w:t>
      </w:r>
    </w:p>
    <w:p w:rsidR="00434CF5" w:rsidRPr="00131081" w:rsidRDefault="00434CF5" w:rsidP="00434CF5">
      <w:pPr>
        <w:rPr>
          <w:color w:val="0070C0"/>
        </w:rPr>
      </w:pPr>
      <w:proofErr w:type="spellStart"/>
      <w:r w:rsidRPr="00131081">
        <w:rPr>
          <w:color w:val="0070C0"/>
        </w:rPr>
        <w:t>cor.</w:t>
      </w:r>
      <w:proofErr w:type="gramStart"/>
      <w:r w:rsidRPr="00131081">
        <w:rPr>
          <w:color w:val="0070C0"/>
        </w:rPr>
        <w:t>test</w:t>
      </w:r>
      <w:proofErr w:type="spellEnd"/>
      <w:r w:rsidRPr="00131081">
        <w:rPr>
          <w:color w:val="0070C0"/>
        </w:rPr>
        <w:t>(</w:t>
      </w:r>
      <w:proofErr w:type="gramEnd"/>
      <w:r w:rsidRPr="00131081">
        <w:rPr>
          <w:color w:val="0070C0"/>
        </w:rPr>
        <w:t xml:space="preserve">cons120, ccl, </w:t>
      </w:r>
      <w:proofErr w:type="spellStart"/>
      <w:r w:rsidRPr="00131081">
        <w:rPr>
          <w:color w:val="0070C0"/>
        </w:rPr>
        <w:t>alternative</w:t>
      </w:r>
      <w:proofErr w:type="spellEnd"/>
      <w:r w:rsidRPr="00131081">
        <w:rPr>
          <w:color w:val="0070C0"/>
        </w:rPr>
        <w:t xml:space="preserve"> = "</w:t>
      </w:r>
      <w:proofErr w:type="spellStart"/>
      <w:r w:rsidRPr="00131081">
        <w:rPr>
          <w:color w:val="0070C0"/>
        </w:rPr>
        <w:t>two.sided</w:t>
      </w:r>
      <w:proofErr w:type="spellEnd"/>
      <w:r w:rsidRPr="00131081">
        <w:rPr>
          <w:color w:val="0070C0"/>
        </w:rPr>
        <w:t xml:space="preserve">", </w:t>
      </w:r>
      <w:proofErr w:type="spellStart"/>
      <w:r w:rsidRPr="00131081">
        <w:rPr>
          <w:color w:val="0070C0"/>
        </w:rPr>
        <w:t>method</w:t>
      </w:r>
      <w:proofErr w:type="spellEnd"/>
      <w:r w:rsidRPr="00131081">
        <w:rPr>
          <w:color w:val="0070C0"/>
        </w:rPr>
        <w:t xml:space="preserve"> = "</w:t>
      </w:r>
      <w:proofErr w:type="spellStart"/>
      <w:r w:rsidRPr="00131081">
        <w:rPr>
          <w:color w:val="0070C0"/>
        </w:rPr>
        <w:t>pearson</w:t>
      </w:r>
      <w:proofErr w:type="spellEnd"/>
      <w:r w:rsidRPr="00131081">
        <w:rPr>
          <w:color w:val="0070C0"/>
        </w:rPr>
        <w:t>")</w:t>
      </w:r>
    </w:p>
    <w:p w:rsidR="00434CF5" w:rsidRPr="00131081" w:rsidRDefault="00434CF5" w:rsidP="00434CF5">
      <w:pPr>
        <w:rPr>
          <w:color w:val="0070C0"/>
        </w:rPr>
      </w:pPr>
      <w:proofErr w:type="spellStart"/>
      <w:proofErr w:type="gramStart"/>
      <w:r w:rsidRPr="00131081">
        <w:rPr>
          <w:color w:val="0070C0"/>
        </w:rPr>
        <w:t>plot</w:t>
      </w:r>
      <w:proofErr w:type="spellEnd"/>
      <w:r w:rsidRPr="00131081">
        <w:rPr>
          <w:color w:val="0070C0"/>
        </w:rPr>
        <w:t>(</w:t>
      </w:r>
      <w:proofErr w:type="gramEnd"/>
      <w:r w:rsidRPr="00131081">
        <w:rPr>
          <w:color w:val="0070C0"/>
        </w:rPr>
        <w:t xml:space="preserve">ccl, cons120, col="blue5", </w:t>
      </w:r>
      <w:proofErr w:type="spellStart"/>
      <w:r w:rsidRPr="00131081">
        <w:rPr>
          <w:color w:val="0070C0"/>
        </w:rPr>
        <w:t>main</w:t>
      </w:r>
      <w:proofErr w:type="spellEnd"/>
      <w:r w:rsidRPr="00131081">
        <w:rPr>
          <w:color w:val="0070C0"/>
        </w:rPr>
        <w:t xml:space="preserve">="Diagrama de dispersión", </w:t>
      </w:r>
      <w:proofErr w:type="spellStart"/>
      <w:r w:rsidRPr="00131081">
        <w:rPr>
          <w:color w:val="0070C0"/>
        </w:rPr>
        <w:t>pch</w:t>
      </w:r>
      <w:proofErr w:type="spellEnd"/>
      <w:r w:rsidRPr="00131081">
        <w:rPr>
          <w:color w:val="0070C0"/>
        </w:rPr>
        <w:t>= 19)</w:t>
      </w:r>
    </w:p>
    <w:p w:rsidR="00434CF5" w:rsidRPr="00131081" w:rsidRDefault="00434CF5" w:rsidP="00434CF5">
      <w:pPr>
        <w:rPr>
          <w:color w:val="0070C0"/>
        </w:rPr>
      </w:pPr>
      <w:r w:rsidRPr="00131081">
        <w:rPr>
          <w:color w:val="0070C0"/>
        </w:rPr>
        <w:t># Formulación modelo. Y=consumo medio, X=cilindrada</w:t>
      </w:r>
    </w:p>
    <w:p w:rsidR="00434CF5" w:rsidRPr="00131081" w:rsidRDefault="00434CF5" w:rsidP="00434CF5">
      <w:pPr>
        <w:rPr>
          <w:color w:val="0070C0"/>
        </w:rPr>
      </w:pPr>
      <w:r w:rsidRPr="00131081">
        <w:rPr>
          <w:color w:val="0070C0"/>
        </w:rPr>
        <w:t># Prueba de normalidad en la variable dependiente</w:t>
      </w:r>
    </w:p>
    <w:p w:rsidR="00434CF5" w:rsidRDefault="00434CF5" w:rsidP="00434CF5">
      <w:proofErr w:type="spellStart"/>
      <w:r w:rsidRPr="00131081">
        <w:rPr>
          <w:color w:val="0070C0"/>
        </w:rPr>
        <w:t>shapiro.test</w:t>
      </w:r>
      <w:proofErr w:type="spellEnd"/>
      <w:r w:rsidRPr="00131081">
        <w:rPr>
          <w:color w:val="0070C0"/>
        </w:rPr>
        <w:t>(cons120)</w:t>
      </w:r>
    </w:p>
    <w:p w:rsidR="00434CF5" w:rsidRDefault="00434CF5" w:rsidP="00434CF5"/>
    <w:p w:rsidR="00434CF5" w:rsidRPr="00181519" w:rsidRDefault="00434CF5" w:rsidP="00434CF5">
      <w:pPr>
        <w:rPr>
          <w:color w:val="002060"/>
        </w:rPr>
      </w:pPr>
      <w:r w:rsidRPr="00181519">
        <w:rPr>
          <w:color w:val="002060"/>
        </w:rPr>
        <w:t xml:space="preserve">        </w:t>
      </w:r>
      <w:proofErr w:type="spellStart"/>
      <w:r w:rsidRPr="00181519">
        <w:rPr>
          <w:color w:val="002060"/>
        </w:rPr>
        <w:t>Pears</w:t>
      </w:r>
      <w:r w:rsidR="00181519" w:rsidRPr="00181519">
        <w:rPr>
          <w:color w:val="002060"/>
        </w:rPr>
        <w:t>on's</w:t>
      </w:r>
      <w:proofErr w:type="spellEnd"/>
      <w:r w:rsidR="00181519" w:rsidRPr="00181519">
        <w:rPr>
          <w:color w:val="002060"/>
        </w:rPr>
        <w:t xml:space="preserve"> </w:t>
      </w:r>
      <w:proofErr w:type="spellStart"/>
      <w:r w:rsidR="00181519" w:rsidRPr="00181519">
        <w:rPr>
          <w:color w:val="002060"/>
        </w:rPr>
        <w:t>product-moment</w:t>
      </w:r>
      <w:proofErr w:type="spellEnd"/>
      <w:r w:rsidR="00181519" w:rsidRPr="00181519">
        <w:rPr>
          <w:color w:val="002060"/>
        </w:rPr>
        <w:t xml:space="preserve"> </w:t>
      </w:r>
      <w:proofErr w:type="spellStart"/>
      <w:r w:rsidR="00181519" w:rsidRPr="00181519">
        <w:rPr>
          <w:color w:val="002060"/>
        </w:rPr>
        <w:t>correlation</w:t>
      </w:r>
      <w:proofErr w:type="spellEnd"/>
    </w:p>
    <w:p w:rsidR="00434CF5" w:rsidRPr="00181519" w:rsidRDefault="00434CF5" w:rsidP="00434CF5">
      <w:pPr>
        <w:rPr>
          <w:color w:val="002060"/>
        </w:rPr>
      </w:pPr>
      <w:r w:rsidRPr="00181519">
        <w:rPr>
          <w:color w:val="002060"/>
        </w:rPr>
        <w:t>data:  cons120 and ccl</w:t>
      </w:r>
    </w:p>
    <w:p w:rsidR="00434CF5" w:rsidRPr="00181519" w:rsidRDefault="00434CF5" w:rsidP="00434CF5">
      <w:pPr>
        <w:rPr>
          <w:color w:val="002060"/>
        </w:rPr>
      </w:pPr>
      <w:r w:rsidRPr="00181519">
        <w:rPr>
          <w:color w:val="002060"/>
        </w:rPr>
        <w:t xml:space="preserve">t = 8.7503, </w:t>
      </w:r>
      <w:proofErr w:type="spellStart"/>
      <w:r w:rsidRPr="00181519">
        <w:rPr>
          <w:color w:val="002060"/>
        </w:rPr>
        <w:t>df</w:t>
      </w:r>
      <w:proofErr w:type="spellEnd"/>
      <w:r w:rsidRPr="00181519">
        <w:rPr>
          <w:color w:val="002060"/>
        </w:rPr>
        <w:t xml:space="preserve"> = 108, p-</w:t>
      </w:r>
      <w:proofErr w:type="spellStart"/>
      <w:r w:rsidRPr="00181519">
        <w:rPr>
          <w:color w:val="002060"/>
        </w:rPr>
        <w:t>value</w:t>
      </w:r>
      <w:proofErr w:type="spellEnd"/>
      <w:r w:rsidRPr="00181519">
        <w:rPr>
          <w:color w:val="002060"/>
        </w:rPr>
        <w:t xml:space="preserve"> = 3.179e-14</w:t>
      </w:r>
    </w:p>
    <w:p w:rsidR="00434CF5" w:rsidRPr="00181519" w:rsidRDefault="00434CF5" w:rsidP="00434CF5">
      <w:pPr>
        <w:rPr>
          <w:color w:val="002060"/>
        </w:rPr>
      </w:pPr>
      <w:proofErr w:type="spellStart"/>
      <w:r w:rsidRPr="00181519">
        <w:rPr>
          <w:color w:val="002060"/>
        </w:rPr>
        <w:t>alternative</w:t>
      </w:r>
      <w:proofErr w:type="spellEnd"/>
      <w:r w:rsidRPr="00181519">
        <w:rPr>
          <w:color w:val="002060"/>
        </w:rPr>
        <w:t xml:space="preserve"> </w:t>
      </w:r>
      <w:proofErr w:type="spellStart"/>
      <w:r w:rsidRPr="00181519">
        <w:rPr>
          <w:color w:val="002060"/>
        </w:rPr>
        <w:t>hypothesis</w:t>
      </w:r>
      <w:proofErr w:type="spellEnd"/>
      <w:r w:rsidRPr="00181519">
        <w:rPr>
          <w:color w:val="002060"/>
        </w:rPr>
        <w:t xml:space="preserve">: true </w:t>
      </w:r>
      <w:proofErr w:type="spellStart"/>
      <w:r w:rsidRPr="00181519">
        <w:rPr>
          <w:color w:val="002060"/>
        </w:rPr>
        <w:t>correlation</w:t>
      </w:r>
      <w:proofErr w:type="spellEnd"/>
      <w:r w:rsidRPr="00181519">
        <w:rPr>
          <w:color w:val="002060"/>
        </w:rPr>
        <w:t xml:space="preserve"> </w:t>
      </w:r>
      <w:proofErr w:type="spellStart"/>
      <w:r w:rsidRPr="00181519">
        <w:rPr>
          <w:color w:val="002060"/>
        </w:rPr>
        <w:t>is</w:t>
      </w:r>
      <w:proofErr w:type="spellEnd"/>
      <w:r w:rsidRPr="00181519">
        <w:rPr>
          <w:color w:val="002060"/>
        </w:rPr>
        <w:t xml:space="preserve"> </w:t>
      </w:r>
      <w:proofErr w:type="spellStart"/>
      <w:r w:rsidRPr="00181519">
        <w:rPr>
          <w:color w:val="002060"/>
        </w:rPr>
        <w:t>not</w:t>
      </w:r>
      <w:proofErr w:type="spellEnd"/>
      <w:r w:rsidRPr="00181519">
        <w:rPr>
          <w:color w:val="002060"/>
        </w:rPr>
        <w:t xml:space="preserve"> </w:t>
      </w:r>
      <w:proofErr w:type="spellStart"/>
      <w:r w:rsidRPr="00181519">
        <w:rPr>
          <w:color w:val="002060"/>
        </w:rPr>
        <w:t>equal</w:t>
      </w:r>
      <w:proofErr w:type="spellEnd"/>
      <w:r w:rsidRPr="00181519">
        <w:rPr>
          <w:color w:val="002060"/>
        </w:rPr>
        <w:t xml:space="preserve"> to 0</w:t>
      </w:r>
    </w:p>
    <w:p w:rsidR="00434CF5" w:rsidRPr="00181519" w:rsidRDefault="00434CF5" w:rsidP="00434CF5">
      <w:pPr>
        <w:rPr>
          <w:color w:val="002060"/>
        </w:rPr>
      </w:pPr>
      <w:r w:rsidRPr="00181519">
        <w:rPr>
          <w:color w:val="002060"/>
        </w:rPr>
        <w:t xml:space="preserve">95 </w:t>
      </w:r>
      <w:proofErr w:type="spellStart"/>
      <w:r w:rsidRPr="00181519">
        <w:rPr>
          <w:color w:val="002060"/>
        </w:rPr>
        <w:t>percent</w:t>
      </w:r>
      <w:proofErr w:type="spellEnd"/>
      <w:r w:rsidRPr="00181519">
        <w:rPr>
          <w:color w:val="002060"/>
        </w:rPr>
        <w:t xml:space="preserve"> </w:t>
      </w:r>
      <w:proofErr w:type="spellStart"/>
      <w:r w:rsidRPr="00181519">
        <w:rPr>
          <w:color w:val="002060"/>
        </w:rPr>
        <w:t>confidence</w:t>
      </w:r>
      <w:proofErr w:type="spellEnd"/>
      <w:r w:rsidRPr="00181519">
        <w:rPr>
          <w:color w:val="002060"/>
        </w:rPr>
        <w:t xml:space="preserve"> </w:t>
      </w:r>
      <w:proofErr w:type="spellStart"/>
      <w:r w:rsidRPr="00181519">
        <w:rPr>
          <w:color w:val="002060"/>
        </w:rPr>
        <w:t>interval</w:t>
      </w:r>
      <w:proofErr w:type="spellEnd"/>
      <w:r w:rsidRPr="00181519">
        <w:rPr>
          <w:color w:val="002060"/>
        </w:rPr>
        <w:t>:</w:t>
      </w:r>
    </w:p>
    <w:p w:rsidR="00434CF5" w:rsidRPr="00181519" w:rsidRDefault="00434CF5" w:rsidP="00434CF5">
      <w:pPr>
        <w:rPr>
          <w:color w:val="002060"/>
        </w:rPr>
      </w:pPr>
      <w:r w:rsidRPr="00181519">
        <w:rPr>
          <w:color w:val="002060"/>
        </w:rPr>
        <w:t xml:space="preserve"> 0.5194973 0.7418606</w:t>
      </w:r>
    </w:p>
    <w:p w:rsidR="00434CF5" w:rsidRPr="00181519" w:rsidRDefault="00434CF5" w:rsidP="00434CF5">
      <w:pPr>
        <w:rPr>
          <w:color w:val="002060"/>
        </w:rPr>
      </w:pPr>
      <w:proofErr w:type="spellStart"/>
      <w:r w:rsidRPr="00181519">
        <w:rPr>
          <w:color w:val="002060"/>
        </w:rPr>
        <w:t>sample</w:t>
      </w:r>
      <w:proofErr w:type="spellEnd"/>
      <w:r w:rsidRPr="00181519">
        <w:rPr>
          <w:color w:val="002060"/>
        </w:rPr>
        <w:t xml:space="preserve"> </w:t>
      </w:r>
      <w:proofErr w:type="spellStart"/>
      <w:r w:rsidRPr="00181519">
        <w:rPr>
          <w:color w:val="002060"/>
        </w:rPr>
        <w:t>estimates</w:t>
      </w:r>
      <w:proofErr w:type="spellEnd"/>
      <w:r w:rsidRPr="00181519">
        <w:rPr>
          <w:color w:val="002060"/>
        </w:rPr>
        <w:t>:</w:t>
      </w:r>
    </w:p>
    <w:p w:rsidR="00434CF5" w:rsidRPr="00181519" w:rsidRDefault="00434CF5" w:rsidP="00434CF5">
      <w:pPr>
        <w:rPr>
          <w:color w:val="002060"/>
        </w:rPr>
      </w:pPr>
      <w:r w:rsidRPr="00181519">
        <w:rPr>
          <w:color w:val="002060"/>
        </w:rPr>
        <w:t xml:space="preserve">      </w:t>
      </w:r>
      <w:proofErr w:type="spellStart"/>
      <w:r w:rsidRPr="00181519">
        <w:rPr>
          <w:color w:val="002060"/>
        </w:rPr>
        <w:t>cor</w:t>
      </w:r>
      <w:proofErr w:type="spellEnd"/>
      <w:r w:rsidRPr="00181519">
        <w:rPr>
          <w:color w:val="002060"/>
        </w:rPr>
        <w:t xml:space="preserve"> </w:t>
      </w:r>
    </w:p>
    <w:p w:rsidR="00434CF5" w:rsidRPr="00181519" w:rsidRDefault="00434CF5" w:rsidP="00434CF5">
      <w:pPr>
        <w:rPr>
          <w:color w:val="002060"/>
        </w:rPr>
      </w:pPr>
      <w:r w:rsidRPr="00181519">
        <w:rPr>
          <w:color w:val="002060"/>
        </w:rPr>
        <w:t>0.6440875</w:t>
      </w:r>
    </w:p>
    <w:p w:rsidR="00181519" w:rsidRDefault="00181519" w:rsidP="00434CF5"/>
    <w:p w:rsidR="00181519" w:rsidRPr="002828A3" w:rsidRDefault="00181519" w:rsidP="00181519">
      <w:pPr>
        <w:rPr>
          <w:color w:val="002060"/>
        </w:rPr>
      </w:pPr>
      <w:r w:rsidRPr="002828A3">
        <w:rPr>
          <w:color w:val="002060"/>
        </w:rPr>
        <w:t xml:space="preserve">        </w:t>
      </w:r>
      <w:proofErr w:type="spellStart"/>
      <w:r w:rsidRPr="002828A3">
        <w:rPr>
          <w:color w:val="002060"/>
        </w:rPr>
        <w:t>Shapiro-Wilk</w:t>
      </w:r>
      <w:proofErr w:type="spellEnd"/>
      <w:r w:rsidRPr="002828A3">
        <w:rPr>
          <w:color w:val="002060"/>
        </w:rPr>
        <w:t xml:space="preserve"> </w:t>
      </w:r>
      <w:proofErr w:type="spellStart"/>
      <w:r w:rsidRPr="002828A3">
        <w:rPr>
          <w:color w:val="002060"/>
        </w:rPr>
        <w:t>normality</w:t>
      </w:r>
      <w:proofErr w:type="spellEnd"/>
      <w:r w:rsidRPr="002828A3">
        <w:rPr>
          <w:color w:val="002060"/>
        </w:rPr>
        <w:t xml:space="preserve"> test</w:t>
      </w:r>
    </w:p>
    <w:p w:rsidR="00181519" w:rsidRPr="002828A3" w:rsidRDefault="00181519" w:rsidP="00181519">
      <w:pPr>
        <w:rPr>
          <w:color w:val="002060"/>
        </w:rPr>
      </w:pPr>
    </w:p>
    <w:p w:rsidR="00181519" w:rsidRPr="002828A3" w:rsidRDefault="00181519" w:rsidP="00181519">
      <w:pPr>
        <w:rPr>
          <w:color w:val="002060"/>
        </w:rPr>
      </w:pPr>
      <w:r w:rsidRPr="002828A3">
        <w:rPr>
          <w:color w:val="002060"/>
        </w:rPr>
        <w:t>data:  cons120</w:t>
      </w:r>
    </w:p>
    <w:p w:rsidR="00181519" w:rsidRDefault="00181519" w:rsidP="00181519">
      <w:r w:rsidRPr="002828A3">
        <w:rPr>
          <w:color w:val="002060"/>
        </w:rPr>
        <w:t>W = 0.97437, p-</w:t>
      </w:r>
      <w:proofErr w:type="spellStart"/>
      <w:r w:rsidRPr="002828A3">
        <w:rPr>
          <w:color w:val="002060"/>
        </w:rPr>
        <w:t>value</w:t>
      </w:r>
      <w:proofErr w:type="spellEnd"/>
      <w:r w:rsidRPr="002828A3">
        <w:rPr>
          <w:color w:val="002060"/>
        </w:rPr>
        <w:t xml:space="preserve"> = 0.03221</w:t>
      </w:r>
    </w:p>
    <w:p w:rsidR="00131081" w:rsidRDefault="00131081" w:rsidP="00434CF5"/>
    <w:p w:rsidR="00131081" w:rsidRDefault="002828A3" w:rsidP="00434CF5">
      <w:r>
        <w:t>A</w:t>
      </w:r>
    </w:p>
    <w:p w:rsidR="002828A3" w:rsidRDefault="002828A3" w:rsidP="00434CF5"/>
    <w:p w:rsidR="002828A3" w:rsidRDefault="002828A3" w:rsidP="002828A3">
      <w:proofErr w:type="spellStart"/>
      <w:r>
        <w:t>Call</w:t>
      </w:r>
      <w:proofErr w:type="spellEnd"/>
      <w:r>
        <w:t>:</w:t>
      </w:r>
    </w:p>
    <w:p w:rsidR="002828A3" w:rsidRDefault="002828A3" w:rsidP="002828A3">
      <w:proofErr w:type="gramStart"/>
      <w:r>
        <w:lastRenderedPageBreak/>
        <w:t>lm(</w:t>
      </w:r>
      <w:proofErr w:type="gramEnd"/>
      <w:r>
        <w:t>formula = cons120 ~ ccl)</w:t>
      </w:r>
    </w:p>
    <w:p w:rsidR="002828A3" w:rsidRDefault="002828A3" w:rsidP="002828A3"/>
    <w:p w:rsidR="002828A3" w:rsidRDefault="002828A3" w:rsidP="002828A3">
      <w:proofErr w:type="spellStart"/>
      <w:r>
        <w:t>Residuals</w:t>
      </w:r>
      <w:proofErr w:type="spellEnd"/>
      <w:r>
        <w:t>:</w:t>
      </w:r>
    </w:p>
    <w:p w:rsidR="002828A3" w:rsidRDefault="002828A3" w:rsidP="002828A3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:rsidR="002828A3" w:rsidRDefault="002828A3" w:rsidP="002828A3">
      <w:r>
        <w:t>-3.4656 -1.</w:t>
      </w:r>
      <w:proofErr w:type="gramStart"/>
      <w:r>
        <w:t>3146  0.3904</w:t>
      </w:r>
      <w:proofErr w:type="gramEnd"/>
      <w:r>
        <w:t xml:space="preserve">  1.1812  4.9928 </w:t>
      </w:r>
    </w:p>
    <w:p w:rsidR="002828A3" w:rsidRDefault="002828A3" w:rsidP="002828A3"/>
    <w:p w:rsidR="002828A3" w:rsidRDefault="002828A3" w:rsidP="002828A3">
      <w:proofErr w:type="spellStart"/>
      <w:r>
        <w:t>Coefficients</w:t>
      </w:r>
      <w:proofErr w:type="spellEnd"/>
      <w:r>
        <w:t>:</w:t>
      </w:r>
    </w:p>
    <w:p w:rsidR="002828A3" w:rsidRDefault="002828A3" w:rsidP="002828A3">
      <w:r>
        <w:t xml:space="preserve">           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. Error t </w:t>
      </w:r>
      <w:proofErr w:type="spellStart"/>
      <w:r>
        <w:t>value</w:t>
      </w:r>
      <w:proofErr w:type="spellEnd"/>
      <w:r>
        <w:t xml:space="preserve"> Pr(&gt;|t|)    </w:t>
      </w:r>
    </w:p>
    <w:p w:rsidR="002828A3" w:rsidRDefault="002828A3" w:rsidP="002828A3">
      <w:r>
        <w:t>(</w:t>
      </w:r>
      <w:proofErr w:type="spellStart"/>
      <w:r>
        <w:t>Intercept</w:t>
      </w:r>
      <w:proofErr w:type="spellEnd"/>
      <w:r>
        <w:t xml:space="preserve">) 6.956744   0.628020   </w:t>
      </w:r>
      <w:proofErr w:type="gramStart"/>
      <w:r>
        <w:t>11.08  &lt;</w:t>
      </w:r>
      <w:proofErr w:type="gramEnd"/>
      <w:r>
        <w:t xml:space="preserve"> 2e-16 ***</w:t>
      </w:r>
    </w:p>
    <w:p w:rsidR="002828A3" w:rsidRDefault="002828A3" w:rsidP="002828A3">
      <w:r>
        <w:t>ccl         0.002048   0.000234    8.75 3.18e-14 ***</w:t>
      </w:r>
    </w:p>
    <w:p w:rsidR="002828A3" w:rsidRDefault="002828A3" w:rsidP="002828A3">
      <w:r>
        <w:t>---</w:t>
      </w:r>
    </w:p>
    <w:p w:rsidR="002828A3" w:rsidRDefault="002828A3" w:rsidP="002828A3">
      <w:proofErr w:type="spellStart"/>
      <w:r>
        <w:t>Signif</w:t>
      </w:r>
      <w:proofErr w:type="spellEnd"/>
      <w:r>
        <w:t xml:space="preserve">. </w:t>
      </w:r>
      <w:proofErr w:type="spellStart"/>
      <w:r>
        <w:t>codes</w:t>
      </w:r>
      <w:proofErr w:type="spell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2828A3" w:rsidRDefault="002828A3" w:rsidP="002828A3"/>
    <w:p w:rsidR="002828A3" w:rsidRDefault="002828A3" w:rsidP="002828A3">
      <w:r>
        <w:t xml:space="preserve">Residual standard error: 1.774 </w:t>
      </w:r>
      <w:proofErr w:type="spellStart"/>
      <w:r>
        <w:t>on</w:t>
      </w:r>
      <w:proofErr w:type="spellEnd"/>
      <w:r>
        <w:t xml:space="preserve"> 108 </w:t>
      </w:r>
      <w:proofErr w:type="spellStart"/>
      <w:r>
        <w:t>degrees</w:t>
      </w:r>
      <w:proofErr w:type="spellEnd"/>
      <w:r>
        <w:t xml:space="preserve"> of </w:t>
      </w:r>
      <w:proofErr w:type="spellStart"/>
      <w:r>
        <w:t>freedom</w:t>
      </w:r>
      <w:proofErr w:type="spellEnd"/>
    </w:p>
    <w:p w:rsidR="002828A3" w:rsidRDefault="002828A3" w:rsidP="002828A3">
      <w:proofErr w:type="spellStart"/>
      <w:r>
        <w:t>Multiple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 xml:space="preserve">:  0.4148,    </w:t>
      </w:r>
      <w:proofErr w:type="spellStart"/>
      <w:r>
        <w:t>Adjusted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 xml:space="preserve">:  0.4094 </w:t>
      </w:r>
    </w:p>
    <w:p w:rsidR="002828A3" w:rsidRDefault="002828A3" w:rsidP="002828A3">
      <w:r>
        <w:t>F-</w:t>
      </w:r>
      <w:proofErr w:type="spellStart"/>
      <w:r>
        <w:t>statistic</w:t>
      </w:r>
      <w:proofErr w:type="spellEnd"/>
      <w:r>
        <w:t xml:space="preserve">: 76.57 </w:t>
      </w:r>
      <w:proofErr w:type="spellStart"/>
      <w:r>
        <w:t>on</w:t>
      </w:r>
      <w:proofErr w:type="spellEnd"/>
      <w:r>
        <w:t xml:space="preserve"> 1 and 108 </w:t>
      </w:r>
      <w:proofErr w:type="gramStart"/>
      <w:r>
        <w:t>DF,  p</w:t>
      </w:r>
      <w:proofErr w:type="gramEnd"/>
      <w:r>
        <w:t>-</w:t>
      </w:r>
      <w:proofErr w:type="spellStart"/>
      <w:r>
        <w:t>value</w:t>
      </w:r>
      <w:proofErr w:type="spellEnd"/>
      <w:r>
        <w:t>: 3.179e-14</w:t>
      </w:r>
    </w:p>
    <w:p w:rsidR="002828A3" w:rsidRDefault="002828A3" w:rsidP="002828A3"/>
    <w:p w:rsidR="002828A3" w:rsidRDefault="002828A3" w:rsidP="002828A3"/>
    <w:p w:rsidR="002828A3" w:rsidRDefault="002828A3" w:rsidP="002828A3"/>
    <w:p w:rsidR="002828A3" w:rsidRDefault="002828A3" w:rsidP="002828A3">
      <w:r>
        <w:t xml:space="preserve">                2.5 %      97.5 %</w:t>
      </w:r>
    </w:p>
    <w:p w:rsidR="002828A3" w:rsidRDefault="002828A3" w:rsidP="002828A3">
      <w:r>
        <w:t>(</w:t>
      </w:r>
      <w:proofErr w:type="spellStart"/>
      <w:r>
        <w:t>Intercept</w:t>
      </w:r>
      <w:proofErr w:type="spellEnd"/>
      <w:r>
        <w:t>) 5.7118981 8.201589081</w:t>
      </w:r>
    </w:p>
    <w:p w:rsidR="002828A3" w:rsidRDefault="002828A3" w:rsidP="002828A3">
      <w:r>
        <w:t>ccl         0.0015838 0.002511493</w:t>
      </w:r>
    </w:p>
    <w:p w:rsidR="002828A3" w:rsidRDefault="002828A3" w:rsidP="002828A3"/>
    <w:p w:rsidR="002828A3" w:rsidRDefault="002828A3" w:rsidP="002828A3">
      <w:proofErr w:type="spellStart"/>
      <w:r>
        <w:t>Call</w:t>
      </w:r>
      <w:proofErr w:type="spellEnd"/>
      <w:r>
        <w:t>:</w:t>
      </w:r>
    </w:p>
    <w:p w:rsidR="002828A3" w:rsidRDefault="002828A3" w:rsidP="002828A3">
      <w:r>
        <w:t xml:space="preserve">  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regresion</w:t>
      </w:r>
      <w:proofErr w:type="spellEnd"/>
      <w:r>
        <w:t>)</w:t>
      </w:r>
    </w:p>
    <w:p w:rsidR="002828A3" w:rsidRDefault="002828A3" w:rsidP="002828A3"/>
    <w:p w:rsidR="002828A3" w:rsidRDefault="002828A3" w:rsidP="002828A3">
      <w:proofErr w:type="spellStart"/>
      <w:r>
        <w:t>Terms</w:t>
      </w:r>
      <w:proofErr w:type="spellEnd"/>
      <w:r>
        <w:t>:</w:t>
      </w:r>
    </w:p>
    <w:p w:rsidR="002828A3" w:rsidRDefault="002828A3" w:rsidP="002828A3">
      <w:r>
        <w:t xml:space="preserve">                     ccl </w:t>
      </w:r>
      <w:proofErr w:type="spellStart"/>
      <w:r>
        <w:t>Residuals</w:t>
      </w:r>
      <w:proofErr w:type="spellEnd"/>
    </w:p>
    <w:p w:rsidR="002828A3" w:rsidRDefault="002828A3" w:rsidP="002828A3">
      <w:r>
        <w:lastRenderedPageBreak/>
        <w:t xml:space="preserve">Sum of </w:t>
      </w:r>
      <w:proofErr w:type="spellStart"/>
      <w:proofErr w:type="gramStart"/>
      <w:r>
        <w:t>Squares</w:t>
      </w:r>
      <w:proofErr w:type="spellEnd"/>
      <w:r>
        <w:t xml:space="preserve">  240.9088</w:t>
      </w:r>
      <w:proofErr w:type="gramEnd"/>
      <w:r>
        <w:t xml:space="preserve">  339.8061</w:t>
      </w:r>
    </w:p>
    <w:p w:rsidR="002828A3" w:rsidRDefault="002828A3" w:rsidP="002828A3">
      <w:proofErr w:type="spellStart"/>
      <w:r>
        <w:t>Deg</w:t>
      </w:r>
      <w:proofErr w:type="spellEnd"/>
      <w:r>
        <w:t xml:space="preserve">. of </w:t>
      </w:r>
      <w:proofErr w:type="spellStart"/>
      <w:r>
        <w:t>Freedom</w:t>
      </w:r>
      <w:proofErr w:type="spellEnd"/>
      <w:r>
        <w:t xml:space="preserve">        1       108</w:t>
      </w:r>
    </w:p>
    <w:p w:rsidR="002828A3" w:rsidRDefault="002828A3" w:rsidP="002828A3"/>
    <w:p w:rsidR="002828A3" w:rsidRDefault="002828A3" w:rsidP="002828A3">
      <w:r>
        <w:t>Residual standard error: 1.773796</w:t>
      </w:r>
    </w:p>
    <w:p w:rsidR="002828A3" w:rsidRDefault="002828A3" w:rsidP="002828A3">
      <w:proofErr w:type="spellStart"/>
      <w:r>
        <w:t>Estimated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unbalanced</w:t>
      </w:r>
      <w:proofErr w:type="spellEnd"/>
    </w:p>
    <w:p w:rsidR="002828A3" w:rsidRDefault="002828A3" w:rsidP="002828A3"/>
    <w:p w:rsidR="002828A3" w:rsidRDefault="002828A3" w:rsidP="002828A3"/>
    <w:p w:rsidR="002828A3" w:rsidRDefault="002828A3" w:rsidP="002828A3"/>
    <w:p w:rsidR="002828A3" w:rsidRDefault="002828A3" w:rsidP="002828A3">
      <w:r>
        <w:t xml:space="preserve">      </w:t>
      </w:r>
      <w:proofErr w:type="spellStart"/>
      <w:r>
        <w:t>Estimate</w:t>
      </w:r>
      <w:proofErr w:type="spellEnd"/>
      <w:r>
        <w:t xml:space="preserve">   </w:t>
      </w:r>
      <w:proofErr w:type="spellStart"/>
      <w:r>
        <w:t>Std</w:t>
      </w:r>
      <w:proofErr w:type="spellEnd"/>
      <w:r>
        <w:t xml:space="preserve">. </w:t>
      </w:r>
      <w:proofErr w:type="gramStart"/>
      <w:r>
        <w:t>Error  t</w:t>
      </w:r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     Pr(&gt;|t|)</w:t>
      </w:r>
    </w:p>
    <w:p w:rsidR="002828A3" w:rsidRPr="00914741" w:rsidRDefault="002828A3" w:rsidP="002828A3">
      <w:r>
        <w:t>ccl 0.00454406 9.168151e-05 49.56354 1.351909e-76</w:t>
      </w:r>
    </w:p>
    <w:sectPr w:rsidR="002828A3" w:rsidRPr="00914741" w:rsidSect="004C4497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B61" w:rsidRDefault="004B4B61" w:rsidP="00C6554A">
      <w:pPr>
        <w:spacing w:before="0" w:after="0" w:line="240" w:lineRule="auto"/>
      </w:pPr>
      <w:r>
        <w:separator/>
      </w:r>
    </w:p>
  </w:endnote>
  <w:endnote w:type="continuationSeparator" w:id="0">
    <w:p w:rsidR="004B4B61" w:rsidRDefault="004B4B6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152168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B61" w:rsidRDefault="004B4B61" w:rsidP="00C6554A">
      <w:pPr>
        <w:spacing w:before="0" w:after="0" w:line="240" w:lineRule="auto"/>
      </w:pPr>
      <w:r>
        <w:separator/>
      </w:r>
    </w:p>
  </w:footnote>
  <w:footnote w:type="continuationSeparator" w:id="0">
    <w:p w:rsidR="004B4B61" w:rsidRDefault="004B4B6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CC0E94"/>
    <w:multiLevelType w:val="hybridMultilevel"/>
    <w:tmpl w:val="0A8044E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44C54AA"/>
    <w:multiLevelType w:val="hybridMultilevel"/>
    <w:tmpl w:val="69904EAE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501A4"/>
    <w:multiLevelType w:val="hybridMultilevel"/>
    <w:tmpl w:val="CC1266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B76907"/>
    <w:multiLevelType w:val="hybridMultilevel"/>
    <w:tmpl w:val="0A8044E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64AA6"/>
    <w:multiLevelType w:val="hybridMultilevel"/>
    <w:tmpl w:val="0A8044E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7"/>
  </w:num>
  <w:num w:numId="18">
    <w:abstractNumId w:val="11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B61"/>
    <w:rsid w:val="00131081"/>
    <w:rsid w:val="00152168"/>
    <w:rsid w:val="00162D81"/>
    <w:rsid w:val="00174C19"/>
    <w:rsid w:val="00181519"/>
    <w:rsid w:val="001C1AEA"/>
    <w:rsid w:val="001F288E"/>
    <w:rsid w:val="002554CD"/>
    <w:rsid w:val="002828A3"/>
    <w:rsid w:val="00293B83"/>
    <w:rsid w:val="002B4294"/>
    <w:rsid w:val="00333D0D"/>
    <w:rsid w:val="00434CF5"/>
    <w:rsid w:val="00473D5B"/>
    <w:rsid w:val="004B4B61"/>
    <w:rsid w:val="004C049F"/>
    <w:rsid w:val="004C4497"/>
    <w:rsid w:val="005000E2"/>
    <w:rsid w:val="005105C9"/>
    <w:rsid w:val="005F2E29"/>
    <w:rsid w:val="006365FD"/>
    <w:rsid w:val="00646766"/>
    <w:rsid w:val="006A3CE7"/>
    <w:rsid w:val="00914741"/>
    <w:rsid w:val="00A978C4"/>
    <w:rsid w:val="00AB1D53"/>
    <w:rsid w:val="00C6554A"/>
    <w:rsid w:val="00DC2A8F"/>
    <w:rsid w:val="00ED7C44"/>
    <w:rsid w:val="00F2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B0E937"/>
  <w15:chartTrackingRefBased/>
  <w15:docId w15:val="{9037F2E1-357B-4612-9CBD-F002E598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1F2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AppData\Roaming\Microsoft\Plantillas\Informe%20de%20estudiante%20con%20foto%20de%20porta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489034AD66489EB8349DC1A48C6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E53E2-519C-46B1-9B37-CA3C7B37FB6E}"/>
      </w:docPartPr>
      <w:docPartBody>
        <w:p w:rsidR="00000000" w:rsidRDefault="00CF4C3A">
          <w:pPr>
            <w:pStyle w:val="7F489034AD66489EB8349DC1A48C6738"/>
          </w:pPr>
          <w:r w:rsidRPr="00914741">
            <w:rPr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3A"/>
    <w:rsid w:val="00C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6437FD647444A3B5F861D26DD91FAA">
    <w:name w:val="A76437FD647444A3B5F861D26DD91FAA"/>
  </w:style>
  <w:style w:type="paragraph" w:customStyle="1" w:styleId="75B354B30B914F2095CEA7CD83CB93E5">
    <w:name w:val="75B354B30B914F2095CEA7CD83CB93E5"/>
  </w:style>
  <w:style w:type="paragraph" w:customStyle="1" w:styleId="0406535477B6416C92A0F31CEA7676FA">
    <w:name w:val="0406535477B6416C92A0F31CEA7676FA"/>
  </w:style>
  <w:style w:type="paragraph" w:customStyle="1" w:styleId="A7E36F67E51747C88A19154261644219">
    <w:name w:val="A7E36F67E51747C88A19154261644219"/>
  </w:style>
  <w:style w:type="paragraph" w:customStyle="1" w:styleId="7F489034AD66489EB8349DC1A48C6738">
    <w:name w:val="7F489034AD66489EB8349DC1A48C6738"/>
  </w:style>
  <w:style w:type="paragraph" w:customStyle="1" w:styleId="1F7A18F1C3ED454092FF8A27666D6E35">
    <w:name w:val="1F7A18F1C3ED454092FF8A27666D6E35"/>
  </w:style>
  <w:style w:type="paragraph" w:customStyle="1" w:styleId="D733C1A5D3064334817D0CAED955F42D">
    <w:name w:val="D733C1A5D3064334817D0CAED955F42D"/>
  </w:style>
  <w:style w:type="paragraph" w:styleId="Listaconvieta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s-ES" w:eastAsia="en-US"/>
    </w:rPr>
  </w:style>
  <w:style w:type="paragraph" w:customStyle="1" w:styleId="1AC6804421A94EA98E39BF74881110E9">
    <w:name w:val="1AC6804421A94EA98E39BF74881110E9"/>
  </w:style>
  <w:style w:type="paragraph" w:customStyle="1" w:styleId="B0EF5F7199BD43268630CB79BBA544A5">
    <w:name w:val="B0EF5F7199BD43268630CB79BBA544A5"/>
  </w:style>
  <w:style w:type="paragraph" w:customStyle="1" w:styleId="888A1547E64249BEB66701228CFF4F55">
    <w:name w:val="888A1547E64249BEB66701228CFF4F55"/>
  </w:style>
  <w:style w:type="character" w:styleId="Textodelmarcadordeposicin">
    <w:name w:val="Placeholder Text"/>
    <w:basedOn w:val="Fuentedeprrafopredeter"/>
    <w:uiPriority w:val="99"/>
    <w:semiHidden/>
    <w:rsid w:val="00CF4C3A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</Template>
  <TotalTime>80</TotalTime>
  <Pages>6</Pages>
  <Words>649</Words>
  <Characters>3570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10</cp:revision>
  <dcterms:created xsi:type="dcterms:W3CDTF">2018-09-23T21:20:00Z</dcterms:created>
  <dcterms:modified xsi:type="dcterms:W3CDTF">2018-09-23T22:40:00Z</dcterms:modified>
</cp:coreProperties>
</file>